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0908F4E" w:rsidP="63474C70" w:rsidRDefault="50908F4E" w14:paraId="15D71AEC" w14:textId="4AEF7DAF">
      <w:pPr/>
      <w:r w:rsidR="63474C70">
        <w:rPr/>
        <w:t>Implement service (backend only) responsible for managing users. Service is intended to be used by Administration Panel (Web application)</w:t>
      </w:r>
      <w:r w:rsidR="63474C70">
        <w:rPr/>
        <w:t>.</w:t>
      </w:r>
    </w:p>
    <w:p w:rsidR="50908F4E" w:rsidP="63474C70" w:rsidRDefault="50908F4E" w14:paraId="608CB348" w14:noSpellErr="1" w14:textId="7367020F">
      <w:pPr/>
      <w:r w:rsidRPr="63474C70" w:rsidR="63474C70">
        <w:rPr>
          <w:b w:val="1"/>
          <w:bCs w:val="1"/>
        </w:rPr>
        <w:t>Please upload the project into GitHub and send us the repository location.</w:t>
      </w:r>
    </w:p>
    <w:p w:rsidR="50908F4E" w:rsidP="50908F4E" w:rsidRDefault="50908F4E" w14:noSpellErr="1" w14:paraId="1D62A352" w14:textId="6C627320">
      <w:pPr>
        <w:pStyle w:val="Normal"/>
        <w:rPr>
          <w:b w:val="1"/>
          <w:bCs w:val="1"/>
        </w:rPr>
      </w:pPr>
    </w:p>
    <w:p w:rsidR="006D0D17" w:rsidRDefault="00C231B9" w14:paraId="5E1D99B7" w14:textId="77777777">
      <w:r>
        <w:rPr>
          <w:b/>
        </w:rPr>
        <w:t>Requirements:</w:t>
      </w:r>
    </w:p>
    <w:p w:rsidR="006D0D17" w:rsidRDefault="00C231B9" w14:paraId="309EE85C" w14:textId="77777777">
      <w:pPr>
        <w:pStyle w:val="ListParagraph"/>
        <w:numPr>
          <w:ilvl w:val="0"/>
          <w:numId w:val="1"/>
        </w:numPr>
        <w:rPr/>
      </w:pPr>
      <w:r w:rsidR="00C231B9">
        <w:rPr/>
        <w:t xml:space="preserve">User’s attributes as described in </w:t>
      </w:r>
      <w:r w:rsidRPr="6A94C7A6" w:rsidR="00C231B9">
        <w:rPr>
          <w:b w:val="1"/>
          <w:bCs w:val="1"/>
        </w:rPr>
        <w:t xml:space="preserve">User’s </w:t>
      </w:r>
      <w:r w:rsidRPr="6A94C7A6" w:rsidR="00C231B9">
        <w:rPr>
          <w:b w:val="1"/>
          <w:bCs w:val="1"/>
        </w:rPr>
        <w:t xml:space="preserve">attributes </w:t>
      </w:r>
      <w:r w:rsidR="00C231B9">
        <w:rPr/>
        <w:t>section</w:t>
      </w:r>
    </w:p>
    <w:p w:rsidR="006D0D17" w:rsidRDefault="00C231B9" w14:paraId="5B44D3F5" w14:textId="77777777">
      <w:pPr>
        <w:pStyle w:val="ListParagraph"/>
        <w:numPr>
          <w:ilvl w:val="0"/>
          <w:numId w:val="1"/>
        </w:numPr>
        <w:rPr/>
      </w:pPr>
      <w:r w:rsidR="00C231B9">
        <w:rPr/>
        <w:t xml:space="preserve">CRUD operations on User </w:t>
      </w:r>
    </w:p>
    <w:p w:rsidR="006D0D17" w:rsidRDefault="00C231B9" w14:paraId="3F14177C" w14:noSpellErr="1" w14:textId="2D86FFC7">
      <w:pPr>
        <w:pStyle w:val="ListParagraph"/>
        <w:numPr>
          <w:ilvl w:val="0"/>
          <w:numId w:val="1"/>
        </w:numPr>
        <w:rPr/>
      </w:pPr>
      <w:r w:rsidR="63474C70">
        <w:rPr/>
        <w:t>Endpoint for Listing/Searching users. Endpoint is going to be used from Administration Panel to display table of users. The table is going to have a functionality to filter users by any combination of fields [username, name, email]</w:t>
      </w:r>
    </w:p>
    <w:p w:rsidR="006D0D17" w:rsidRDefault="00C231B9" w14:paraId="00D5BD01" w14:textId="77777777">
      <w:pPr>
        <w:rPr>
          <w:b/>
        </w:rPr>
      </w:pPr>
      <w:r>
        <w:rPr>
          <w:b/>
        </w:rPr>
        <w:t>Technical details:</w:t>
      </w:r>
    </w:p>
    <w:p w:rsidR="006D0D17" w:rsidRDefault="00C231B9" w14:paraId="63C7C1C0" w14:textId="5E669458">
      <w:pPr>
        <w:pStyle w:val="ListParagraph"/>
        <w:numPr>
          <w:ilvl w:val="0"/>
          <w:numId w:val="1"/>
        </w:numPr>
        <w:spacing w:line="240" w:lineRule="auto"/>
        <w:rPr/>
      </w:pPr>
      <w:r w:rsidR="63474C70">
        <w:rPr/>
        <w:t xml:space="preserve">Client of the service: web </w:t>
      </w:r>
      <w:r w:rsidR="63474C70">
        <w:rPr/>
        <w:t>application</w:t>
      </w:r>
    </w:p>
    <w:p w:rsidR="006D0D17" w:rsidRDefault="00C231B9" w14:paraId="4BCA81E9" w14:textId="11E26CF0">
      <w:pPr>
        <w:pStyle w:val="ListParagraph"/>
        <w:numPr>
          <w:ilvl w:val="0"/>
          <w:numId w:val="1"/>
        </w:numPr>
        <w:spacing w:line="240" w:lineRule="auto"/>
        <w:rPr/>
      </w:pPr>
      <w:r w:rsidR="63474C70">
        <w:rPr/>
        <w:t>Functionalities</w:t>
      </w:r>
      <w:r w:rsidR="63474C70">
        <w:rPr/>
        <w:t xml:space="preserve"> exposed by REST API </w:t>
      </w:r>
    </w:p>
    <w:p w:rsidR="006D0D17" w:rsidRDefault="00C231B9" w14:paraId="32E6ADA9" w14:textId="77777777">
      <w:pPr>
        <w:pStyle w:val="ListParagraph"/>
        <w:numPr>
          <w:ilvl w:val="0"/>
          <w:numId w:val="1"/>
        </w:numPr>
        <w:spacing w:line="240" w:lineRule="auto"/>
        <w:rPr/>
      </w:pPr>
      <w:r w:rsidR="00C231B9">
        <w:rPr/>
        <w:t>Expected data volume: 100000 users</w:t>
      </w:r>
    </w:p>
    <w:p w:rsidR="006D0D17" w:rsidRDefault="00C231B9" w14:paraId="56A0FEAA" w14:textId="77777777">
      <w:pPr>
        <w:pStyle w:val="ListParagraph"/>
        <w:numPr>
          <w:ilvl w:val="0"/>
          <w:numId w:val="1"/>
        </w:numPr>
        <w:spacing w:line="240" w:lineRule="auto"/>
        <w:rPr/>
      </w:pPr>
      <w:r w:rsidR="00C231B9">
        <w:rPr/>
        <w:t>Deplo</w:t>
      </w:r>
      <w:r w:rsidR="00C231B9">
        <w:rPr/>
        <w:t xml:space="preserve">yment </w:t>
      </w:r>
      <w:r w:rsidR="00C231B9">
        <w:rPr/>
        <w:t>has to</w:t>
      </w:r>
      <w:r w:rsidR="00C231B9">
        <w:rPr/>
        <w:t xml:space="preserve"> be quick and easy</w:t>
      </w:r>
    </w:p>
    <w:p w:rsidR="6A94C7A6" w:rsidP="6A94C7A6" w:rsidRDefault="6A94C7A6" w14:paraId="15DBDB0B" w14:textId="610E311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1" w:lineRule="auto"/>
        <w:ind w:left="72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="6A94C7A6">
        <w:rPr/>
        <w:t>At least one integration test for one of the endpoints</w:t>
      </w:r>
    </w:p>
    <w:p w:rsidR="006D0D17" w:rsidRDefault="00C231B9" w14:paraId="0CD8F708" w14:textId="77777777">
      <w:pPr>
        <w:pStyle w:val="ListParagraph"/>
        <w:numPr>
          <w:ilvl w:val="0"/>
          <w:numId w:val="1"/>
        </w:numPr>
        <w:rPr/>
      </w:pPr>
      <w:r w:rsidR="00C231B9">
        <w:rPr/>
        <w:t>API and model prepared for future versioning</w:t>
      </w:r>
    </w:p>
    <w:p w:rsidR="006D0D17" w:rsidRDefault="00C231B9" w14:paraId="7A89964A" w14:textId="77777777">
      <w:pPr>
        <w:rPr>
          <w:b/>
        </w:rPr>
      </w:pPr>
      <w:r>
        <w:rPr>
          <w:b/>
        </w:rPr>
        <w:t>Technologies:</w:t>
      </w:r>
    </w:p>
    <w:p w:rsidR="006D0D17" w:rsidRDefault="00C231B9" w14:paraId="0B57916B" w14:textId="77777777">
      <w:pPr>
        <w:pStyle w:val="ListParagraph"/>
        <w:numPr>
          <w:ilvl w:val="0"/>
          <w:numId w:val="1"/>
        </w:numPr>
        <w:rPr/>
      </w:pPr>
      <w:r w:rsidR="00C231B9">
        <w:rPr/>
        <w:t>Java</w:t>
      </w:r>
    </w:p>
    <w:p w:rsidR="006D0D17" w:rsidRDefault="00C231B9" w14:paraId="39726527" w14:textId="77777777">
      <w:pPr>
        <w:pStyle w:val="ListParagraph"/>
        <w:numPr>
          <w:ilvl w:val="0"/>
          <w:numId w:val="1"/>
        </w:numPr>
        <w:rPr/>
      </w:pPr>
      <w:r w:rsidR="00C231B9">
        <w:rPr/>
        <w:t>Spring</w:t>
      </w:r>
    </w:p>
    <w:p w:rsidR="006D0D17" w:rsidRDefault="00C231B9" w14:paraId="749F543E" w14:textId="77777777">
      <w:pPr>
        <w:pStyle w:val="ListParagraph"/>
        <w:numPr>
          <w:ilvl w:val="0"/>
          <w:numId w:val="1"/>
        </w:numPr>
        <w:rPr/>
      </w:pPr>
      <w:r w:rsidR="00C231B9">
        <w:rPr/>
        <w:t xml:space="preserve">Database (PostgreSQL or any Embedded </w:t>
      </w:r>
      <w:r w:rsidR="00C231B9">
        <w:rPr/>
        <w:t>db</w:t>
      </w:r>
      <w:r w:rsidR="00C231B9">
        <w:rPr/>
        <w:t>)</w:t>
      </w:r>
    </w:p>
    <w:p w:rsidR="006D0D17" w:rsidRDefault="00C231B9" w14:paraId="1F6FCEE1" w14:textId="77777777">
      <w:pPr>
        <w:pStyle w:val="ListParagraph"/>
        <w:numPr>
          <w:ilvl w:val="0"/>
          <w:numId w:val="1"/>
        </w:numPr>
        <w:rPr/>
      </w:pPr>
      <w:r w:rsidR="00C231B9">
        <w:rPr/>
        <w:t>Any libraries of your choice with restriction of being safe and free fo</w:t>
      </w:r>
      <w:r w:rsidR="00C231B9">
        <w:rPr/>
        <w:t>r commercial use</w:t>
      </w:r>
    </w:p>
    <w:p w:rsidR="006D0D17" w:rsidRDefault="006D0D17" w14:paraId="1F604710" w14:textId="77777777">
      <w:pPr>
        <w:pStyle w:val="ListParagraph"/>
      </w:pPr>
    </w:p>
    <w:p w:rsidR="006D0D17" w:rsidRDefault="00C231B9" w14:paraId="4B92E291" w14:textId="77777777">
      <w:pPr>
        <w:pStyle w:val="ListParagraph"/>
        <w:ind w:left="0"/>
        <w:rPr>
          <w:b/>
        </w:rPr>
      </w:pPr>
      <w:r>
        <w:rPr>
          <w:b/>
        </w:rPr>
        <w:t>User’s attributes</w:t>
      </w:r>
    </w:p>
    <w:tbl>
      <w:tblPr>
        <w:tblW w:w="953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7"/>
        <w:gridCol w:w="5488"/>
        <w:gridCol w:w="1710"/>
      </w:tblGrid>
      <w:tr w:rsidR="006D0D17" w14:paraId="72E71BB2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5D0A9F87" w14:textId="77777777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7B96E97D" w14:textId="77777777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67884C61" w14:textId="77777777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6D0D17" w14:paraId="100CF8FC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271E8289" w14:textId="77777777">
            <w:pPr>
              <w:pStyle w:val="ListParagraph"/>
              <w:spacing w:after="0" w:line="240" w:lineRule="auto"/>
              <w:ind w:left="0"/>
            </w:pPr>
            <w:r>
              <w:t>username</w:t>
            </w:r>
          </w:p>
        </w:tc>
        <w:tc>
          <w:tcPr>
            <w:tcW w:w="5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588299CF" w14:textId="77777777">
            <w:pPr>
              <w:spacing w:after="0" w:line="240" w:lineRule="auto"/>
            </w:pPr>
            <w:r>
              <w:t>Text, unique, alphanumeric, max length 16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25538473" w14:textId="77777777">
            <w:pPr>
              <w:pStyle w:val="ListParagraph"/>
              <w:spacing w:after="0" w:line="240" w:lineRule="auto"/>
              <w:ind w:left="0"/>
            </w:pPr>
            <w:r>
              <w:t>+</w:t>
            </w:r>
          </w:p>
        </w:tc>
      </w:tr>
      <w:tr w:rsidR="006D0D17" w14:paraId="0D1CF6C7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5CB8A0C7" w14:textId="77777777">
            <w:pPr>
              <w:pStyle w:val="ListParagraph"/>
              <w:spacing w:after="0" w:line="240" w:lineRule="auto"/>
              <w:ind w:left="0"/>
            </w:pPr>
            <w:r>
              <w:t>password</w:t>
            </w:r>
          </w:p>
        </w:tc>
        <w:tc>
          <w:tcPr>
            <w:tcW w:w="5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31FCEC34" w14:textId="77777777">
            <w:pPr>
              <w:spacing w:after="0" w:line="240" w:lineRule="auto"/>
            </w:pPr>
            <w:r>
              <w:t>Text, max length 1024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4EFE4EAC" w14:textId="77777777">
            <w:pPr>
              <w:pStyle w:val="ListParagraph"/>
              <w:spacing w:after="0" w:line="240" w:lineRule="auto"/>
              <w:ind w:left="0"/>
            </w:pPr>
            <w:r>
              <w:t>+</w:t>
            </w:r>
          </w:p>
        </w:tc>
      </w:tr>
      <w:tr w:rsidR="006D0D17" w14:paraId="5FB9D9AC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2B33DF0D" w14:textId="77777777">
            <w:pPr>
              <w:pStyle w:val="ListParagraph"/>
              <w:spacing w:after="0" w:line="240" w:lineRule="auto"/>
              <w:ind w:left="0"/>
            </w:pPr>
            <w:r>
              <w:t>name</w:t>
            </w:r>
          </w:p>
        </w:tc>
        <w:tc>
          <w:tcPr>
            <w:tcW w:w="5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0000B664" w14:textId="77777777">
            <w:pPr>
              <w:pStyle w:val="ListParagraph"/>
              <w:spacing w:after="0" w:line="240" w:lineRule="auto"/>
              <w:ind w:left="0"/>
            </w:pPr>
            <w:r>
              <w:t>Text, max length 64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6D0D17" w14:paraId="3661C470" w14:textId="77777777">
            <w:pPr>
              <w:pStyle w:val="ListParagraph"/>
              <w:spacing w:after="0" w:line="240" w:lineRule="auto"/>
              <w:ind w:left="0"/>
            </w:pPr>
          </w:p>
        </w:tc>
      </w:tr>
      <w:tr w:rsidR="006D0D17" w14:paraId="3DFC9EAA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77E09311" w14:textId="77777777">
            <w:pPr>
              <w:pStyle w:val="ListParagraph"/>
              <w:spacing w:after="0" w:line="240" w:lineRule="auto"/>
              <w:ind w:left="0"/>
            </w:pPr>
            <w:r>
              <w:t>roles</w:t>
            </w:r>
          </w:p>
        </w:tc>
        <w:tc>
          <w:tcPr>
            <w:tcW w:w="5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7D76EF7A" w14:textId="77777777">
            <w:pPr>
              <w:pStyle w:val="ListParagraph"/>
              <w:spacing w:after="0" w:line="240" w:lineRule="auto"/>
              <w:ind w:left="0"/>
            </w:pPr>
            <w:r>
              <w:t xml:space="preserve">Text, single/multiple values from set: [ADMIN, USER]. 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56CE28B5" w14:textId="77777777">
            <w:pPr>
              <w:pStyle w:val="ListParagraph"/>
              <w:spacing w:after="0" w:line="240" w:lineRule="auto"/>
              <w:ind w:left="0"/>
            </w:pPr>
            <w:r>
              <w:t>+</w:t>
            </w:r>
          </w:p>
        </w:tc>
      </w:tr>
      <w:tr w:rsidR="006D0D17" w14:paraId="1E64AEF7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1F5FC3B7" w14:textId="77777777">
            <w:pPr>
              <w:pStyle w:val="ListParagraph"/>
              <w:spacing w:after="0" w:line="240" w:lineRule="auto"/>
              <w:ind w:left="0"/>
            </w:pPr>
            <w:r>
              <w:t>email</w:t>
            </w:r>
          </w:p>
        </w:tc>
        <w:tc>
          <w:tcPr>
            <w:tcW w:w="5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37E402CC" w14:textId="77777777">
            <w:pPr>
              <w:pStyle w:val="ListParagraph"/>
              <w:spacing w:after="0" w:line="240" w:lineRule="auto"/>
              <w:ind w:left="0"/>
            </w:pPr>
            <w:r>
              <w:t xml:space="preserve">Text, </w:t>
            </w:r>
            <w:r>
              <w:t>RFC5322 format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6D0D17" w14:paraId="414C123E" w14:textId="77777777">
            <w:pPr>
              <w:pStyle w:val="ListParagraph"/>
              <w:spacing w:after="0" w:line="240" w:lineRule="auto"/>
              <w:ind w:left="0"/>
            </w:pPr>
          </w:p>
        </w:tc>
      </w:tr>
      <w:tr w:rsidR="006D0D17" w14:paraId="59D4CE93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1798F66D" w14:textId="77777777">
            <w:pPr>
              <w:pStyle w:val="ListParagraph"/>
              <w:spacing w:after="0" w:line="240" w:lineRule="auto"/>
              <w:ind w:left="0"/>
            </w:pPr>
            <w:r>
              <w:t>state</w:t>
            </w:r>
          </w:p>
        </w:tc>
        <w:tc>
          <w:tcPr>
            <w:tcW w:w="5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62326C04" w14:textId="77777777">
            <w:pPr>
              <w:pStyle w:val="ListParagraph"/>
              <w:spacing w:after="0" w:line="240" w:lineRule="auto"/>
              <w:ind w:left="0"/>
            </w:pPr>
            <w:r>
              <w:t>Text, single value from set: [ACTIVE, INACTIVE]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4366CD0A" w14:textId="77777777">
            <w:pPr>
              <w:pStyle w:val="ListParagraph"/>
              <w:spacing w:after="0" w:line="240" w:lineRule="auto"/>
              <w:ind w:left="0"/>
            </w:pPr>
            <w:r>
              <w:t>+</w:t>
            </w:r>
          </w:p>
        </w:tc>
      </w:tr>
      <w:tr w:rsidR="006D0D17" w14:paraId="22B7134C" w14:textId="77777777">
        <w:tblPrEx>
          <w:tblCellMar>
            <w:top w:w="0" w:type="dxa"/>
            <w:bottom w:w="0" w:type="dxa"/>
          </w:tblCellMar>
        </w:tblPrEx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5405C45A" w14:textId="77777777">
            <w:pPr>
              <w:pStyle w:val="ListParagraph"/>
              <w:spacing w:after="0" w:line="240" w:lineRule="auto"/>
              <w:ind w:left="0"/>
            </w:pPr>
            <w:r>
              <w:t>comment</w:t>
            </w:r>
          </w:p>
        </w:tc>
        <w:tc>
          <w:tcPr>
            <w:tcW w:w="5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C231B9" w14:paraId="7C4AA08F" w14:textId="77777777">
            <w:pPr>
              <w:pStyle w:val="ListParagraph"/>
              <w:spacing w:after="0" w:line="240" w:lineRule="auto"/>
              <w:ind w:left="0"/>
            </w:pPr>
            <w:r>
              <w:t>Text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D17" w:rsidRDefault="006D0D17" w14:paraId="55FE956B" w14:textId="77777777">
            <w:pPr>
              <w:pStyle w:val="ListParagraph"/>
              <w:spacing w:after="0" w:line="240" w:lineRule="auto"/>
              <w:ind w:left="0"/>
            </w:pPr>
          </w:p>
        </w:tc>
      </w:tr>
    </w:tbl>
    <w:p w:rsidR="006D0D17" w:rsidP="63474C70" w:rsidRDefault="006D0D17" w14:paraId="43A9A855" w14:textId="3E0B4864">
      <w:pPr>
        <w:pStyle w:val="Normal"/>
        <w:spacing w:after="0"/>
        <w:rPr>
          <w:b/>
        </w:rPr>
      </w:pPr>
      <w:bookmarkStart w:name="_GoBack" w:id="0"/>
      <w:bookmarkEnd w:id="0"/>
    </w:p>
    <w:sectPr w:rsidR="006D0D17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1B9" w:rsidRDefault="00C231B9" w14:paraId="06584554" w14:textId="77777777">
      <w:pPr>
        <w:spacing w:after="0" w:line="240" w:lineRule="auto"/>
      </w:pPr>
      <w:r>
        <w:separator/>
      </w:r>
    </w:p>
  </w:endnote>
  <w:endnote w:type="continuationSeparator" w:id="0">
    <w:p w:rsidR="00C231B9" w:rsidRDefault="00C231B9" w14:paraId="57745D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1B9" w:rsidRDefault="00C231B9" w14:paraId="39622D08" w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231B9" w:rsidRDefault="00C231B9" w14:paraId="1E15A7B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83857"/>
    <w:multiLevelType w:val="hybridMultilevel"/>
    <w:tmpl w:val="2C6E0574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D0D17"/>
    <w:rsid w:val="006D0D17"/>
    <w:rsid w:val="009B6FE6"/>
    <w:rsid w:val="00C231B9"/>
    <w:rsid w:val="00D31185"/>
    <w:rsid w:val="126C0A91"/>
    <w:rsid w:val="29FAF825"/>
    <w:rsid w:val="4664CB25"/>
    <w:rsid w:val="50908F4E"/>
    <w:rsid w:val="5BE10141"/>
    <w:rsid w:val="63474C70"/>
    <w:rsid w:val="6A94C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D1E9"/>
  <w15:docId w15:val="{B28AFA73-09D3-47E9-A335-A16EA26A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D4206A0573F4EA03AE7FE0EC59631" ma:contentTypeVersion="13" ma:contentTypeDescription="Create a new document." ma:contentTypeScope="" ma:versionID="7b00ec21fa88aeabb683a96c6f067e80">
  <xsd:schema xmlns:xsd="http://www.w3.org/2001/XMLSchema" xmlns:xs="http://www.w3.org/2001/XMLSchema" xmlns:p="http://schemas.microsoft.com/office/2006/metadata/properties" xmlns:ns2="c8c39437-d780-406f-a0e9-f76c9bcbf734" xmlns:ns3="e10df4a8-5c41-4ab7-8ef7-b80ec9cf2390" targetNamespace="http://schemas.microsoft.com/office/2006/metadata/properties" ma:root="true" ma:fieldsID="37afd1666e8784c2a9276fb752062230" ns2:_="" ns3:_="">
    <xsd:import namespace="c8c39437-d780-406f-a0e9-f76c9bcbf734"/>
    <xsd:import namespace="e10df4a8-5c41-4ab7-8ef7-b80ec9cf23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39437-d780-406f-a0e9-f76c9bcbf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df4a8-5c41-4ab7-8ef7-b80ec9cf23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8c39437-d780-406f-a0e9-f76c9bcbf734" xsi:nil="true"/>
  </documentManagement>
</p:properties>
</file>

<file path=customXml/itemProps1.xml><?xml version="1.0" encoding="utf-8"?>
<ds:datastoreItem xmlns:ds="http://schemas.openxmlformats.org/officeDocument/2006/customXml" ds:itemID="{CB588164-DDF4-4E31-90CC-4B2837084601}"/>
</file>

<file path=customXml/itemProps2.xml><?xml version="1.0" encoding="utf-8"?>
<ds:datastoreItem xmlns:ds="http://schemas.openxmlformats.org/officeDocument/2006/customXml" ds:itemID="{D09A23A8-AFF8-43BA-8DEE-8C3070353485}"/>
</file>

<file path=customXml/itemProps3.xml><?xml version="1.0" encoding="utf-8"?>
<ds:datastoreItem xmlns:ds="http://schemas.openxmlformats.org/officeDocument/2006/customXml" ds:itemID="{F93514AD-A5E3-44E8-9F60-E629FF25BC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Tomasz Zaborowski</dc:creator>
  <dc:description/>
  <lastModifiedBy>Natasza Nowak-Zerek</lastModifiedBy>
  <revision>7</revision>
  <dcterms:created xsi:type="dcterms:W3CDTF">2019-01-04T08:53:00.0000000Z</dcterms:created>
  <dcterms:modified xsi:type="dcterms:W3CDTF">2022-02-16T14:49:33.2948580Z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0x010100A18D4206A0573F4EA03AE7FE0EC59631</vt:lpwstr>
  </property>
  <property fmtid="{D5CDD505-2E9C-101B-9397-08002B2CF9AE}" pid="4" name="AuthorIds_UIVersion_3072">
    <vt:lpwstr>14</vt:lpwstr>
  </property>
</Properties>
</file>